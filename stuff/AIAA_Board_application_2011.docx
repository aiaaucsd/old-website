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0F" w:rsidRDefault="00682A0F" w:rsidP="00221A2E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221A2E">
        <w:rPr>
          <w:rFonts w:ascii="Times New Roman" w:hAnsi="Times New Roman"/>
          <w:b/>
          <w:sz w:val="28"/>
          <w:szCs w:val="28"/>
          <w:u w:val="single"/>
        </w:rPr>
        <w:t xml:space="preserve">UC </w:t>
      </w:r>
      <w:smartTag w:uri="urn:schemas-microsoft-com:office:smarttags" w:element="place">
        <w:smartTag w:uri="urn:schemas-microsoft-com:office:smarttags" w:element="City">
          <w:r w:rsidRPr="00221A2E">
            <w:rPr>
              <w:rFonts w:ascii="Times New Roman" w:hAnsi="Times New Roman"/>
              <w:b/>
              <w:sz w:val="28"/>
              <w:szCs w:val="28"/>
              <w:u w:val="single"/>
            </w:rPr>
            <w:t>San Diego</w:t>
          </w:r>
        </w:smartTag>
      </w:smartTag>
      <w:r w:rsidRPr="00221A2E">
        <w:rPr>
          <w:rFonts w:ascii="Times New Roman" w:hAnsi="Times New Roman"/>
          <w:b/>
          <w:sz w:val="28"/>
          <w:szCs w:val="28"/>
          <w:u w:val="single"/>
        </w:rPr>
        <w:t xml:space="preserve"> AIAA Board member application 2011-2012</w:t>
      </w:r>
    </w:p>
    <w:p w:rsidR="00682A0F" w:rsidRDefault="00682A0F" w:rsidP="00221A2E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682A0F" w:rsidRDefault="00682A0F" w:rsidP="00221A2E">
      <w:pPr>
        <w:rPr>
          <w:rFonts w:ascii="Times New Roman" w:hAnsi="Times New Roman"/>
          <w:sz w:val="24"/>
          <w:szCs w:val="24"/>
        </w:rPr>
      </w:pPr>
      <w:r w:rsidRPr="00221A2E">
        <w:rPr>
          <w:rFonts w:ascii="Times New Roman" w:hAnsi="Times New Roman"/>
          <w:sz w:val="24"/>
          <w:szCs w:val="24"/>
        </w:rPr>
        <w:t>Please consider</w:t>
      </w:r>
      <w:r>
        <w:rPr>
          <w:rFonts w:ascii="Times New Roman" w:hAnsi="Times New Roman"/>
          <w:sz w:val="24"/>
          <w:szCs w:val="24"/>
        </w:rPr>
        <w:t xml:space="preserve"> running for the following board positions for the upcoming school year 2011-2012. It is a great way to become involved with the Aerospace community as well as with UCSD. It is a good opportunity to be a part of the management side and event planning. Being a part of this distinguished board is respected by many professionals and employers. </w:t>
      </w:r>
    </w:p>
    <w:p w:rsidR="00682A0F" w:rsidRDefault="00682A0F" w:rsidP="00221A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Please rank the positions you would like to run for with 1 being your first choice. Even if you are unsure about running for a position still rank which you might be interested in and we will send out more information in an email. </w:t>
      </w:r>
    </w:p>
    <w:p w:rsidR="00682A0F" w:rsidRDefault="00682A0F" w:rsidP="00221A2E">
      <w:pPr>
        <w:rPr>
          <w:rFonts w:ascii="Times New Roman" w:hAnsi="Times New Roman"/>
          <w:sz w:val="24"/>
          <w:szCs w:val="24"/>
        </w:rPr>
        <w:sectPr w:rsidR="00682A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2A0F" w:rsidRDefault="00682A0F" w:rsidP="006A67AA">
      <w:pPr>
        <w:rPr>
          <w:rFonts w:ascii="Times New Roman" w:hAnsi="Times New Roman"/>
          <w:sz w:val="24"/>
          <w:szCs w:val="24"/>
        </w:rPr>
        <w:sectPr w:rsidR="00682A0F" w:rsidSect="006A67A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/>
          <w:sz w:val="24"/>
          <w:szCs w:val="24"/>
        </w:rPr>
        <w:t>____ Chairperson                        ____ Secretary                   ____ Program Coordinator 1</w:t>
      </w:r>
    </w:p>
    <w:p w:rsidR="00682A0F" w:rsidRDefault="00682A0F" w:rsidP="006A67AA">
      <w:pPr>
        <w:pStyle w:val="NoSpacing"/>
      </w:pPr>
    </w:p>
    <w:p w:rsidR="00682A0F" w:rsidRDefault="00682A0F" w:rsidP="00C53E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 Vice Chairperson                ____ Treasurer                  ____ Program Coordinator 2</w:t>
      </w:r>
    </w:p>
    <w:p w:rsidR="00682A0F" w:rsidRDefault="00682A0F" w:rsidP="006A67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brief description about yourself like your interests, your year, and clubs/projects you have been involved in. Also write why you are interested in running.</w:t>
      </w:r>
    </w:p>
    <w:p w:rsidR="00682A0F" w:rsidRDefault="00682A0F" w:rsidP="006A67AA">
      <w:pPr>
        <w:rPr>
          <w:rFonts w:ascii="Times New Roman" w:hAnsi="Times New Roman"/>
          <w:sz w:val="24"/>
          <w:szCs w:val="24"/>
        </w:rPr>
        <w:sectPr w:rsidR="00682A0F" w:rsidSect="006A67A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82A0F" w:rsidRPr="00C53E09" w:rsidRDefault="00682A0F" w:rsidP="00221A2E">
      <w:pPr>
        <w:rPr>
          <w:rFonts w:ascii="Times New Roman" w:hAnsi="Times New Roman"/>
          <w:sz w:val="21"/>
          <w:szCs w:val="21"/>
        </w:rPr>
      </w:pPr>
      <w:r w:rsidRPr="00C53E09">
        <w:rPr>
          <w:rFonts w:ascii="Times New Roman" w:hAnsi="Times New Roman"/>
          <w:sz w:val="21"/>
          <w:szCs w:val="21"/>
        </w:rPr>
        <w:t xml:space="preserve">***Note: If you are not able to turn application in at the end of the GBM, please email response to Andrea Wong at </w:t>
      </w:r>
      <w:hyperlink r:id="rId5" w:history="1">
        <w:r w:rsidRPr="00C53E09">
          <w:rPr>
            <w:rStyle w:val="Hyperlink"/>
            <w:rFonts w:ascii="Times New Roman" w:hAnsi="Times New Roman"/>
            <w:sz w:val="21"/>
            <w:szCs w:val="21"/>
          </w:rPr>
          <w:t>arwong@ucsd.edu</w:t>
        </w:r>
      </w:hyperlink>
      <w:r w:rsidRPr="00C53E09">
        <w:rPr>
          <w:rFonts w:ascii="Times New Roman" w:hAnsi="Times New Roman"/>
          <w:sz w:val="21"/>
          <w:szCs w:val="21"/>
        </w:rPr>
        <w:t xml:space="preserve"> by Sunday April 10</w:t>
      </w:r>
      <w:r w:rsidRPr="00C53E09">
        <w:rPr>
          <w:rFonts w:ascii="Times New Roman" w:hAnsi="Times New Roman"/>
          <w:sz w:val="21"/>
          <w:szCs w:val="21"/>
          <w:vertAlign w:val="superscript"/>
        </w:rPr>
        <w:t>th</w:t>
      </w:r>
      <w:r w:rsidRPr="00C53E09">
        <w:rPr>
          <w:rFonts w:ascii="Times New Roman" w:hAnsi="Times New Roman"/>
          <w:sz w:val="21"/>
          <w:szCs w:val="21"/>
        </w:rPr>
        <w:t>. We will send out an email about elections shortly after.</w:t>
      </w:r>
    </w:p>
    <w:p w:rsidR="00682A0F" w:rsidRPr="00562E01" w:rsidRDefault="00682A0F" w:rsidP="00221A2E">
      <w:pPr>
        <w:rPr>
          <w:rFonts w:ascii="Times New Roman" w:hAnsi="Times New Roman"/>
          <w:sz w:val="20"/>
          <w:szCs w:val="20"/>
        </w:rPr>
      </w:pPr>
      <w:r w:rsidRPr="00562E01">
        <w:rPr>
          <w:rFonts w:ascii="Times New Roman" w:hAnsi="Times New Roman"/>
          <w:sz w:val="20"/>
          <w:szCs w:val="20"/>
        </w:rPr>
        <w:t>Brief descriptions:</w:t>
      </w:r>
    </w:p>
    <w:p w:rsidR="00682A0F" w:rsidRPr="00562E01" w:rsidRDefault="00682A0F" w:rsidP="00F065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562E01">
        <w:rPr>
          <w:rFonts w:ascii="Times New Roman" w:hAnsi="Times New Roman"/>
          <w:sz w:val="20"/>
          <w:szCs w:val="20"/>
          <w:lang w:val="en-GB"/>
        </w:rPr>
        <w:t xml:space="preserve">Chairperson-head manager of the AIAA-s board and acts as a liaison between the student branch and professional relations. Responsibilities: presiding over all meetings, attending section meetings of the professional AIAA, publish weekly newsletters. </w:t>
      </w:r>
    </w:p>
    <w:p w:rsidR="00682A0F" w:rsidRPr="00562E01" w:rsidRDefault="00682A0F" w:rsidP="00221A2E">
      <w:p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</w:p>
    <w:p w:rsidR="00682A0F" w:rsidRPr="00562E01" w:rsidRDefault="00682A0F" w:rsidP="00911B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562E01">
        <w:rPr>
          <w:rFonts w:ascii="Times New Roman" w:hAnsi="Times New Roman"/>
          <w:sz w:val="20"/>
          <w:szCs w:val="20"/>
          <w:lang w:val="en-GB"/>
        </w:rPr>
        <w:t>Vice Chairperson-assistant to the Chairperson acts as a liaison between the student branch and TESC. Responsibilities: reporting to both organizations relative information and event updates, reserve meetings, absence of the Chairperson, the Vice Chairperson will assume the Chairperson’s duties</w:t>
      </w:r>
    </w:p>
    <w:p w:rsidR="00682A0F" w:rsidRPr="00562E01" w:rsidRDefault="00682A0F" w:rsidP="00221A2E">
      <w:p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</w:p>
    <w:p w:rsidR="00682A0F" w:rsidRPr="00562E01" w:rsidRDefault="00682A0F" w:rsidP="00F52BC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562E01">
        <w:rPr>
          <w:rFonts w:ascii="Times New Roman" w:hAnsi="Times New Roman"/>
          <w:sz w:val="20"/>
          <w:szCs w:val="20"/>
          <w:lang w:val="en-GB"/>
        </w:rPr>
        <w:t xml:space="preserve">   Secretary- Responsibilities:</w:t>
      </w:r>
      <w:r w:rsidRPr="00562E01">
        <w:rPr>
          <w:rFonts w:ascii="Times New Roman" w:hAnsi="Times New Roman"/>
          <w:sz w:val="20"/>
          <w:szCs w:val="20"/>
        </w:rPr>
        <w:t xml:space="preserve"> record board and general body meetings, manage email list, maintain current information on AIAA website, organizing information of AIAA members.</w:t>
      </w:r>
    </w:p>
    <w:p w:rsidR="00682A0F" w:rsidRPr="00562E01" w:rsidRDefault="00682A0F" w:rsidP="00F52BC5">
      <w:pPr>
        <w:pStyle w:val="ListParagraph"/>
        <w:rPr>
          <w:rFonts w:ascii="Times New Roman" w:hAnsi="Times New Roman"/>
          <w:sz w:val="20"/>
          <w:szCs w:val="20"/>
          <w:lang w:val="en-GB"/>
        </w:rPr>
      </w:pPr>
    </w:p>
    <w:p w:rsidR="00682A0F" w:rsidRPr="00562E01" w:rsidRDefault="00682A0F" w:rsidP="00F52BC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562E01">
        <w:rPr>
          <w:rFonts w:ascii="Times New Roman" w:hAnsi="Times New Roman"/>
          <w:sz w:val="20"/>
          <w:szCs w:val="20"/>
          <w:lang w:val="en-GB"/>
        </w:rPr>
        <w:t xml:space="preserve">   Treasurer-</w:t>
      </w:r>
      <w:r w:rsidRPr="00562E01">
        <w:rPr>
          <w:sz w:val="20"/>
          <w:szCs w:val="20"/>
        </w:rPr>
        <w:t xml:space="preserve"> </w:t>
      </w:r>
      <w:r w:rsidRPr="00562E01">
        <w:rPr>
          <w:rFonts w:ascii="Times New Roman" w:hAnsi="Times New Roman"/>
          <w:sz w:val="20"/>
          <w:szCs w:val="20"/>
          <w:lang w:val="en-GB"/>
        </w:rPr>
        <w:t>Responsibilities: maintaining and reporting on the current finances, dispersal of funds, and preparing an initial budget and end of year report.</w:t>
      </w:r>
    </w:p>
    <w:p w:rsidR="00682A0F" w:rsidRPr="00562E01" w:rsidRDefault="00682A0F" w:rsidP="00F52BC5">
      <w:pPr>
        <w:pStyle w:val="ListParagraph"/>
        <w:rPr>
          <w:rFonts w:ascii="Times New Roman" w:hAnsi="Times New Roman"/>
          <w:sz w:val="20"/>
          <w:szCs w:val="20"/>
          <w:lang w:val="en-GB"/>
        </w:rPr>
      </w:pPr>
    </w:p>
    <w:p w:rsidR="00682A0F" w:rsidRPr="00562E01" w:rsidRDefault="00682A0F" w:rsidP="00221A2E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562E01">
        <w:rPr>
          <w:rFonts w:ascii="Times New Roman" w:hAnsi="Times New Roman"/>
          <w:sz w:val="20"/>
          <w:szCs w:val="20"/>
          <w:lang w:val="en-GB"/>
        </w:rPr>
        <w:t xml:space="preserve">   Program Coordinator(s)- Responsibilities: organization, publicity, and implementation of AIAA-s events and activities, which includes but is not limited to: tours, presentations, seminars, conventions, TESC events, community service, and social events, organizing a minimum of one </w:t>
      </w:r>
      <w:r>
        <w:rPr>
          <w:rFonts w:ascii="Times New Roman" w:hAnsi="Times New Roman"/>
          <w:sz w:val="20"/>
          <w:szCs w:val="20"/>
          <w:lang w:val="en-GB"/>
        </w:rPr>
        <w:t xml:space="preserve">(1) program per academic quarter. </w:t>
      </w:r>
      <w:bookmarkStart w:id="0" w:name="_GoBack"/>
      <w:bookmarkEnd w:id="0"/>
    </w:p>
    <w:sectPr w:rsidR="00682A0F" w:rsidRPr="00562E01" w:rsidSect="006A67A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76FFC"/>
    <w:multiLevelType w:val="hybridMultilevel"/>
    <w:tmpl w:val="1EECC5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1A2E"/>
    <w:rsid w:val="00122B58"/>
    <w:rsid w:val="00221A2E"/>
    <w:rsid w:val="00230F51"/>
    <w:rsid w:val="00562E01"/>
    <w:rsid w:val="00682A0F"/>
    <w:rsid w:val="006A67AA"/>
    <w:rsid w:val="00805452"/>
    <w:rsid w:val="00884AEB"/>
    <w:rsid w:val="00911BAD"/>
    <w:rsid w:val="00AB6C29"/>
    <w:rsid w:val="00C27FA0"/>
    <w:rsid w:val="00C53E09"/>
    <w:rsid w:val="00E80CEC"/>
    <w:rsid w:val="00F06576"/>
    <w:rsid w:val="00F52BC5"/>
    <w:rsid w:val="00F65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CEC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6A67AA"/>
  </w:style>
  <w:style w:type="paragraph" w:styleId="ListParagraph">
    <w:name w:val="List Paragraph"/>
    <w:basedOn w:val="Normal"/>
    <w:uiPriority w:val="99"/>
    <w:qFormat/>
    <w:rsid w:val="00F06576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0545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wong@ucs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59</TotalTime>
  <Pages>2</Pages>
  <Words>428</Words>
  <Characters>2446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</dc:creator>
  <cp:keywords/>
  <dc:description/>
  <cp:lastModifiedBy>ar</cp:lastModifiedBy>
  <cp:revision>8</cp:revision>
  <dcterms:created xsi:type="dcterms:W3CDTF">2011-03-31T06:22:00Z</dcterms:created>
  <dcterms:modified xsi:type="dcterms:W3CDTF">2011-04-07T02:31:00Z</dcterms:modified>
</cp:coreProperties>
</file>